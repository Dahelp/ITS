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336AF" w14:textId="77777777" w:rsidR="001F72CC" w:rsidRPr="00F6585E" w:rsidRDefault="001F72CC" w:rsidP="001F72CC">
      <w:pPr>
        <w:ind w:left="709"/>
        <w:rPr>
          <w:rFonts w:ascii="Verdana" w:hAnsi="Verdana"/>
          <w:sz w:val="20"/>
          <w:szCs w:val="20"/>
          <w:lang w:val="ru-RU"/>
        </w:rPr>
      </w:pPr>
    </w:p>
    <w:p w14:paraId="4EA5BC34" w14:textId="77777777" w:rsidR="001F72CC" w:rsidRPr="00F6585E" w:rsidRDefault="001F72CC" w:rsidP="001F72CC">
      <w:pPr>
        <w:ind w:left="709"/>
        <w:rPr>
          <w:rFonts w:ascii="Verdana" w:hAnsi="Verdana"/>
          <w:sz w:val="20"/>
          <w:szCs w:val="20"/>
          <w:lang w:val="ru-RU"/>
        </w:rPr>
      </w:pPr>
    </w:p>
    <w:p w14:paraId="4731EEA2" w14:textId="77777777" w:rsidR="001F72CC" w:rsidRPr="00F6585E" w:rsidRDefault="001F72CC" w:rsidP="001F72CC">
      <w:pPr>
        <w:ind w:left="709"/>
        <w:rPr>
          <w:rFonts w:ascii="Verdana" w:hAnsi="Verdana"/>
          <w:sz w:val="20"/>
          <w:szCs w:val="20"/>
          <w:lang w:val="ru-RU"/>
        </w:rPr>
      </w:pPr>
    </w:p>
    <w:p w14:paraId="37C43B9E" w14:textId="5D06B455" w:rsidR="004413F0" w:rsidRPr="004413F0" w:rsidRDefault="004413F0" w:rsidP="001F72CC">
      <w:pPr>
        <w:ind w:left="709"/>
        <w:rPr>
          <w:b/>
          <w:bCs/>
          <w:sz w:val="40"/>
          <w:szCs w:val="40"/>
        </w:rPr>
      </w:pPr>
      <w:r w:rsidRPr="004413F0">
        <w:rPr>
          <w:b/>
          <w:bCs/>
          <w:sz w:val="40"/>
          <w:szCs w:val="40"/>
        </w:rPr>
        <w:t>Общество с ограниченной ответственностью «</w:t>
      </w:r>
      <w:r w:rsidR="00203E41">
        <w:rPr>
          <w:b/>
          <w:bCs/>
          <w:sz w:val="40"/>
          <w:szCs w:val="40"/>
          <w:lang w:val="ru-RU"/>
        </w:rPr>
        <w:t>РП Гатчина</w:t>
      </w:r>
      <w:r w:rsidRPr="004413F0">
        <w:rPr>
          <w:b/>
          <w:bCs/>
          <w:sz w:val="40"/>
          <w:szCs w:val="40"/>
        </w:rPr>
        <w:t xml:space="preserve">» </w:t>
      </w:r>
    </w:p>
    <w:p w14:paraId="0F710612" w14:textId="77777777" w:rsidR="004413F0" w:rsidRPr="004413F0" w:rsidRDefault="004413F0" w:rsidP="001F72CC">
      <w:pPr>
        <w:ind w:left="709"/>
        <w:rPr>
          <w:sz w:val="40"/>
          <w:szCs w:val="40"/>
        </w:rPr>
      </w:pPr>
      <w:r w:rsidRPr="004413F0">
        <w:rPr>
          <w:sz w:val="40"/>
          <w:szCs w:val="40"/>
        </w:rPr>
        <w:t xml:space="preserve">ИНН 4705033556 </w:t>
      </w:r>
    </w:p>
    <w:p w14:paraId="44BE6612" w14:textId="77777777" w:rsidR="004413F0" w:rsidRPr="004413F0" w:rsidRDefault="004413F0" w:rsidP="001F72CC">
      <w:pPr>
        <w:ind w:left="709"/>
        <w:rPr>
          <w:sz w:val="40"/>
          <w:szCs w:val="40"/>
        </w:rPr>
      </w:pPr>
      <w:r w:rsidRPr="004413F0">
        <w:rPr>
          <w:sz w:val="40"/>
          <w:szCs w:val="40"/>
        </w:rPr>
        <w:t xml:space="preserve">КПП 470501001 </w:t>
      </w:r>
    </w:p>
    <w:p w14:paraId="66072DDF" w14:textId="77777777" w:rsidR="004413F0" w:rsidRPr="004413F0" w:rsidRDefault="004413F0" w:rsidP="001F72CC">
      <w:pPr>
        <w:ind w:left="709"/>
        <w:rPr>
          <w:sz w:val="40"/>
          <w:szCs w:val="40"/>
        </w:rPr>
      </w:pPr>
      <w:r w:rsidRPr="004413F0">
        <w:rPr>
          <w:sz w:val="40"/>
          <w:szCs w:val="40"/>
        </w:rPr>
        <w:t xml:space="preserve">ОГРН 1064705048528 </w:t>
      </w:r>
    </w:p>
    <w:p w14:paraId="55203828" w14:textId="77777777" w:rsidR="004413F0" w:rsidRPr="004413F0" w:rsidRDefault="004413F0" w:rsidP="001F72CC">
      <w:pPr>
        <w:ind w:left="709"/>
        <w:rPr>
          <w:sz w:val="40"/>
          <w:szCs w:val="40"/>
        </w:rPr>
      </w:pPr>
      <w:r w:rsidRPr="004413F0">
        <w:rPr>
          <w:sz w:val="40"/>
          <w:szCs w:val="40"/>
        </w:rPr>
        <w:t xml:space="preserve">ОКПО 79850813 </w:t>
      </w:r>
    </w:p>
    <w:p w14:paraId="406A138F" w14:textId="77777777" w:rsidR="004413F0" w:rsidRDefault="004413F0" w:rsidP="001F72CC">
      <w:pPr>
        <w:ind w:left="709"/>
        <w:rPr>
          <w:sz w:val="40"/>
          <w:szCs w:val="40"/>
        </w:rPr>
      </w:pPr>
    </w:p>
    <w:p w14:paraId="1CA9D65E" w14:textId="77777777" w:rsidR="004413F0" w:rsidRDefault="004413F0" w:rsidP="001F72CC">
      <w:pPr>
        <w:ind w:left="709"/>
        <w:rPr>
          <w:sz w:val="40"/>
          <w:szCs w:val="40"/>
        </w:rPr>
      </w:pPr>
      <w:r w:rsidRPr="004413F0">
        <w:rPr>
          <w:sz w:val="40"/>
          <w:szCs w:val="40"/>
        </w:rPr>
        <w:t xml:space="preserve">Юридический адрес: 188302, Ленинградская область, Гатчинский район, д. Малые Колпаны, </w:t>
      </w:r>
    </w:p>
    <w:p w14:paraId="281CD65A" w14:textId="3A91A359" w:rsidR="004413F0" w:rsidRPr="004413F0" w:rsidRDefault="004413F0" w:rsidP="001F72CC">
      <w:pPr>
        <w:ind w:left="709"/>
        <w:rPr>
          <w:sz w:val="40"/>
          <w:szCs w:val="40"/>
        </w:rPr>
      </w:pPr>
      <w:r w:rsidRPr="004413F0">
        <w:rPr>
          <w:sz w:val="40"/>
          <w:szCs w:val="40"/>
        </w:rPr>
        <w:t xml:space="preserve">Кооперативная, д. 1 литера А </w:t>
      </w:r>
    </w:p>
    <w:p w14:paraId="3A25CCC0" w14:textId="77777777" w:rsidR="004413F0" w:rsidRDefault="004413F0" w:rsidP="001F72CC">
      <w:pPr>
        <w:ind w:left="709"/>
        <w:rPr>
          <w:sz w:val="40"/>
          <w:szCs w:val="40"/>
        </w:rPr>
      </w:pPr>
    </w:p>
    <w:p w14:paraId="4E88E3E8" w14:textId="755E350B" w:rsidR="004413F0" w:rsidRPr="004413F0" w:rsidRDefault="004413F0" w:rsidP="001F72CC">
      <w:pPr>
        <w:ind w:left="709"/>
        <w:rPr>
          <w:sz w:val="40"/>
          <w:szCs w:val="40"/>
        </w:rPr>
      </w:pPr>
      <w:r w:rsidRPr="004413F0">
        <w:rPr>
          <w:sz w:val="40"/>
          <w:szCs w:val="40"/>
        </w:rPr>
        <w:t xml:space="preserve">Почтовый адрес: 188302, Ленинградская область, Гатчинский район, д. Малые Колпаны, Кооперативная, д. 1 литера А </w:t>
      </w:r>
    </w:p>
    <w:p w14:paraId="6A649EAE" w14:textId="77777777" w:rsidR="004413F0" w:rsidRDefault="004413F0" w:rsidP="001F72CC">
      <w:pPr>
        <w:ind w:left="709"/>
        <w:rPr>
          <w:sz w:val="40"/>
          <w:szCs w:val="40"/>
        </w:rPr>
      </w:pPr>
    </w:p>
    <w:p w14:paraId="24F40024" w14:textId="572CBD3D" w:rsidR="004413F0" w:rsidRPr="004413F0" w:rsidRDefault="004413F0" w:rsidP="001F72CC">
      <w:pPr>
        <w:ind w:left="709"/>
        <w:rPr>
          <w:sz w:val="40"/>
          <w:szCs w:val="40"/>
        </w:rPr>
      </w:pPr>
      <w:r w:rsidRPr="004413F0">
        <w:rPr>
          <w:sz w:val="40"/>
          <w:szCs w:val="40"/>
        </w:rPr>
        <w:t xml:space="preserve">Р/счет 40702810603000086982 в Филиале "Северная столица" АО "Райффайзенбанк" БИК 044030723 </w:t>
      </w:r>
    </w:p>
    <w:p w14:paraId="49264241" w14:textId="77777777" w:rsidR="004413F0" w:rsidRPr="004413F0" w:rsidRDefault="004413F0" w:rsidP="001F72CC">
      <w:pPr>
        <w:ind w:left="709"/>
        <w:rPr>
          <w:sz w:val="40"/>
          <w:szCs w:val="40"/>
        </w:rPr>
      </w:pPr>
      <w:r w:rsidRPr="004413F0">
        <w:rPr>
          <w:sz w:val="40"/>
          <w:szCs w:val="40"/>
        </w:rPr>
        <w:t xml:space="preserve">к/с 30101810100000000723 </w:t>
      </w:r>
    </w:p>
    <w:p w14:paraId="3B88FDE5" w14:textId="77777777" w:rsidR="004413F0" w:rsidRPr="004413F0" w:rsidRDefault="004413F0" w:rsidP="001F72CC">
      <w:pPr>
        <w:ind w:left="709"/>
        <w:rPr>
          <w:sz w:val="40"/>
          <w:szCs w:val="40"/>
        </w:rPr>
      </w:pPr>
    </w:p>
    <w:p w14:paraId="1FD3499D" w14:textId="77777777" w:rsidR="004413F0" w:rsidRDefault="004413F0" w:rsidP="001F72CC">
      <w:pPr>
        <w:ind w:left="709"/>
      </w:pPr>
    </w:p>
    <w:p w14:paraId="410245F8" w14:textId="77777777" w:rsidR="004413F0" w:rsidRDefault="004413F0" w:rsidP="001F72CC">
      <w:pPr>
        <w:ind w:left="709"/>
      </w:pPr>
    </w:p>
    <w:p w14:paraId="390FEC2A" w14:textId="77777777" w:rsidR="004413F0" w:rsidRPr="004413F0" w:rsidRDefault="004413F0" w:rsidP="001F72CC">
      <w:pPr>
        <w:ind w:left="709"/>
        <w:rPr>
          <w:sz w:val="28"/>
          <w:szCs w:val="28"/>
        </w:rPr>
      </w:pPr>
    </w:p>
    <w:p w14:paraId="619C8B3A" w14:textId="64DA6D42" w:rsidR="001F72CC" w:rsidRPr="004413F0" w:rsidRDefault="004413F0" w:rsidP="001F72CC">
      <w:pPr>
        <w:ind w:left="709"/>
        <w:rPr>
          <w:rFonts w:ascii="Verdana" w:hAnsi="Verdana"/>
          <w:sz w:val="28"/>
          <w:szCs w:val="28"/>
          <w:lang w:val="ru-RU"/>
        </w:rPr>
      </w:pPr>
      <w:r w:rsidRPr="004413F0">
        <w:rPr>
          <w:sz w:val="28"/>
          <w:szCs w:val="28"/>
        </w:rPr>
        <w:t>Генеральный директор Федотченко Игорь Вячеславови</w:t>
      </w:r>
      <w:r w:rsidRPr="004413F0">
        <w:rPr>
          <w:sz w:val="28"/>
          <w:szCs w:val="28"/>
          <w:lang w:val="ru-RU"/>
        </w:rPr>
        <w:t>ч</w:t>
      </w:r>
    </w:p>
    <w:sectPr w:rsidR="001F72CC" w:rsidRPr="004413F0" w:rsidSect="00856C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18" w:bottom="2410" w:left="851" w:header="567" w:footer="2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70B00" w14:textId="77777777" w:rsidR="008D07C9" w:rsidRDefault="008D07C9" w:rsidP="00657368">
      <w:r>
        <w:separator/>
      </w:r>
    </w:p>
  </w:endnote>
  <w:endnote w:type="continuationSeparator" w:id="0">
    <w:p w14:paraId="11302CC6" w14:textId="77777777" w:rsidR="008D07C9" w:rsidRDefault="008D07C9" w:rsidP="0065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Neue-Bol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DF3D2" w14:textId="77777777" w:rsidR="00731762" w:rsidRDefault="00731762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31A1A" w14:textId="2097CCF3" w:rsidR="00913C4E" w:rsidRPr="00A0372F" w:rsidRDefault="0017502E" w:rsidP="00260FDC">
    <w:pPr>
      <w:rPr>
        <w:rStyle w:val="a5"/>
        <w:i w:val="0"/>
        <w:color w:val="000080"/>
        <w:sz w:val="17"/>
        <w:szCs w:val="17"/>
      </w:rPr>
    </w:pPr>
    <w:bookmarkStart w:id="0" w:name="_GoBack"/>
    <w:bookmarkEnd w:id="0"/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97DD764" wp14:editId="32E8243D">
              <wp:simplePos x="0" y="0"/>
              <wp:positionH relativeFrom="margin">
                <wp:posOffset>-184785</wp:posOffset>
              </wp:positionH>
              <wp:positionV relativeFrom="paragraph">
                <wp:posOffset>538480</wp:posOffset>
              </wp:positionV>
              <wp:extent cx="1308100" cy="495300"/>
              <wp:effectExtent l="0" t="0" r="635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16A8E" w14:textId="0EC2F861" w:rsidR="00FA5F41" w:rsidRPr="00D52A5D" w:rsidRDefault="00DD77D9" w:rsidP="00D66BC9">
                          <w:pPr>
                            <w:rPr>
                              <w:rFonts w:ascii="Verdana" w:eastAsia="Calibri" w:hAnsi="Verdana" w:cs="HelveticaNeue-Bold"/>
                              <w:b/>
                              <w:bCs/>
                              <w:iCs/>
                              <w:sz w:val="16"/>
                              <w:szCs w:val="16"/>
                              <w:lang w:eastAsia="en-US"/>
                            </w:rPr>
                          </w:pPr>
                          <w:r w:rsidRPr="00D52A5D">
                            <w:rPr>
                              <w:rFonts w:ascii="Verdana" w:eastAsia="Calibri" w:hAnsi="Verdana" w:cs="HelveticaNeue-Bold"/>
                              <w:b/>
                              <w:bCs/>
                              <w:sz w:val="16"/>
                              <w:szCs w:val="16"/>
                              <w:lang w:eastAsia="en-US"/>
                            </w:rPr>
                            <w:t>ООО «</w:t>
                          </w:r>
                          <w:r w:rsidR="0017502E">
                            <w:rPr>
                              <w:rFonts w:ascii="Verdana" w:eastAsia="Calibri" w:hAnsi="Verdana" w:cs="HelveticaNeue-Bold"/>
                              <w:b/>
                              <w:bCs/>
                              <w:sz w:val="16"/>
                              <w:szCs w:val="16"/>
                              <w:lang w:val="ru-RU" w:eastAsia="en-US"/>
                            </w:rPr>
                            <w:t>РП Гатчина</w:t>
                          </w:r>
                          <w:r w:rsidRPr="00D52A5D">
                            <w:rPr>
                              <w:rFonts w:ascii="Verdana" w:eastAsia="Calibri" w:hAnsi="Verdana" w:cs="HelveticaNeue-Bold"/>
                              <w:b/>
                              <w:bCs/>
                              <w:sz w:val="16"/>
                              <w:szCs w:val="16"/>
                              <w:lang w:eastAsia="en-US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DD76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14.55pt;margin-top:42.4pt;width:103pt;height:39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" stroked="f">
              <v:textbox inset="0">
                <w:txbxContent>
                  <w:p w14:paraId="3C416A8E" w14:textId="0EC2F861" w:rsidR="00FA5F41" w:rsidRPr="00D52A5D" w:rsidRDefault="00DD77D9" w:rsidP="00D66BC9">
                    <w:pPr>
                      <w:rPr>
                        <w:rFonts w:ascii="Verdana" w:eastAsia="Calibri" w:hAnsi="Verdana" w:cs="HelveticaNeue-Bold"/>
                        <w:b/>
                        <w:bCs/>
                        <w:iCs/>
                        <w:sz w:val="16"/>
                        <w:szCs w:val="16"/>
                        <w:lang w:eastAsia="en-US"/>
                      </w:rPr>
                    </w:pPr>
                    <w:r w:rsidRPr="00D52A5D">
                      <w:rPr>
                        <w:rFonts w:ascii="Verdana" w:eastAsia="Calibri" w:hAnsi="Verdana" w:cs="HelveticaNeue-Bold"/>
                        <w:b/>
                        <w:bCs/>
                        <w:sz w:val="16"/>
                        <w:szCs w:val="16"/>
                        <w:lang w:eastAsia="en-US"/>
                      </w:rPr>
                      <w:t>ООО «</w:t>
                    </w:r>
                    <w:r w:rsidR="0017502E">
                      <w:rPr>
                        <w:rFonts w:ascii="Verdana" w:eastAsia="Calibri" w:hAnsi="Verdana" w:cs="HelveticaNeue-Bold"/>
                        <w:b/>
                        <w:bCs/>
                        <w:sz w:val="16"/>
                        <w:szCs w:val="16"/>
                        <w:lang w:val="ru-RU" w:eastAsia="en-US"/>
                      </w:rPr>
                      <w:t>РП Гатчина</w:t>
                    </w:r>
                    <w:r w:rsidRPr="00D52A5D">
                      <w:rPr>
                        <w:rFonts w:ascii="Verdana" w:eastAsia="Calibri" w:hAnsi="Verdana" w:cs="HelveticaNeue-Bold"/>
                        <w:b/>
                        <w:bCs/>
                        <w:sz w:val="16"/>
                        <w:szCs w:val="16"/>
                        <w:lang w:eastAsia="en-US"/>
                      </w:rPr>
                      <w:t>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52A5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62740AAF" wp14:editId="18CAB604">
              <wp:simplePos x="0" y="0"/>
              <wp:positionH relativeFrom="column">
                <wp:posOffset>5488940</wp:posOffset>
              </wp:positionH>
              <wp:positionV relativeFrom="paragraph">
                <wp:posOffset>536575</wp:posOffset>
              </wp:positionV>
              <wp:extent cx="990600" cy="774700"/>
              <wp:effectExtent l="0" t="0" r="0" b="6350"/>
              <wp:wrapNone/>
              <wp:docPr id="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0600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AA7F9" w14:textId="77777777" w:rsidR="00DD77D9" w:rsidRPr="00D52A5D" w:rsidRDefault="00A741DE" w:rsidP="00643DDD">
                          <w:pPr>
                            <w:rPr>
                              <w:rFonts w:ascii="Verdana" w:eastAsia="Calibri" w:hAnsi="Verdana" w:cs="HelveticaNeue-Bold"/>
                              <w:sz w:val="16"/>
                              <w:szCs w:val="16"/>
                              <w:lang w:eastAsia="en-US"/>
                            </w:rPr>
                          </w:pPr>
                          <w:r w:rsidRPr="00D52A5D">
                            <w:rPr>
                              <w:rFonts w:ascii="Verdana" w:eastAsia="Calibri" w:hAnsi="Verdana" w:cs="HelveticaNeue-Bold"/>
                              <w:sz w:val="16"/>
                              <w:szCs w:val="16"/>
                              <w:lang w:eastAsia="en-US"/>
                            </w:rPr>
                            <w:t>info</w:t>
                          </w:r>
                          <w:r w:rsidR="00DD77D9" w:rsidRPr="00D52A5D">
                            <w:rPr>
                              <w:rFonts w:ascii="Verdana" w:eastAsia="Calibri" w:hAnsi="Verdana" w:cs="HelveticaNeue-Bold"/>
                              <w:sz w:val="16"/>
                              <w:szCs w:val="16"/>
                              <w:lang w:eastAsia="en-US"/>
                            </w:rPr>
                            <w:t>@</w:t>
                          </w:r>
                          <w:r w:rsidRPr="00D52A5D">
                            <w:rPr>
                              <w:rFonts w:ascii="Verdana" w:eastAsia="Calibri" w:hAnsi="Verdana" w:cs="HelveticaNeue-Bold"/>
                              <w:sz w:val="16"/>
                              <w:szCs w:val="16"/>
                              <w:lang w:eastAsia="en-US"/>
                            </w:rPr>
                            <w:t>ruspan.su</w:t>
                          </w:r>
                        </w:p>
                        <w:p w14:paraId="3A9AC3EA" w14:textId="77777777" w:rsidR="000C786A" w:rsidRPr="00D52A5D" w:rsidRDefault="00DD77D9" w:rsidP="00643DDD">
                          <w:pPr>
                            <w:rPr>
                              <w:rFonts w:ascii="Verdana" w:eastAsia="Calibri" w:hAnsi="Verdana" w:cs="HelveticaNeue-Bold"/>
                              <w:sz w:val="16"/>
                              <w:szCs w:val="16"/>
                              <w:lang w:eastAsia="en-US"/>
                            </w:rPr>
                          </w:pPr>
                          <w:r w:rsidRPr="00D52A5D">
                            <w:rPr>
                              <w:rFonts w:ascii="Verdana" w:eastAsia="Calibri" w:hAnsi="Verdana" w:cs="HelveticaNeue-Bold"/>
                              <w:sz w:val="16"/>
                              <w:szCs w:val="16"/>
                              <w:lang w:eastAsia="en-US"/>
                            </w:rPr>
                            <w:t>www.</w:t>
                          </w:r>
                          <w:r w:rsidR="00A741DE" w:rsidRPr="00D52A5D">
                            <w:rPr>
                              <w:rFonts w:ascii="Verdana" w:eastAsia="Calibri" w:hAnsi="Verdana" w:cs="HelveticaNeue-Bold"/>
                              <w:sz w:val="16"/>
                              <w:szCs w:val="16"/>
                              <w:lang w:eastAsia="en-US"/>
                            </w:rPr>
                            <w:t>ruspan</w:t>
                          </w:r>
                          <w:r w:rsidRPr="00D52A5D">
                            <w:rPr>
                              <w:rFonts w:ascii="Verdana" w:eastAsia="Calibri" w:hAnsi="Verdana" w:cs="HelveticaNeue-Bold"/>
                              <w:sz w:val="16"/>
                              <w:szCs w:val="16"/>
                              <w:lang w:eastAsia="en-US"/>
                            </w:rPr>
                            <w:t>.</w:t>
                          </w:r>
                          <w:r w:rsidR="00A741DE" w:rsidRPr="00D52A5D">
                            <w:rPr>
                              <w:rFonts w:ascii="Verdana" w:eastAsia="Calibri" w:hAnsi="Verdana" w:cs="HelveticaNeue-Bold"/>
                              <w:sz w:val="16"/>
                              <w:szCs w:val="16"/>
                              <w:lang w:eastAsia="en-US"/>
                            </w:rPr>
                            <w:t>su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62740AA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32.2pt;margin-top:42.25pt;width:78pt;height:6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" filled="f" stroked="f">
              <v:textbox>
                <w:txbxContent>
                  <w:p w14:paraId="35CAA7F9" w14:textId="77777777" w:rsidR="00DD77D9" w:rsidRPr="00D52A5D" w:rsidRDefault="00A741DE" w:rsidP="00643DDD">
                    <w:pPr>
                      <w:rPr>
                        <w:rFonts w:ascii="Verdana" w:eastAsia="Calibri" w:hAnsi="Verdana" w:cs="HelveticaNeue-Bold"/>
                        <w:sz w:val="16"/>
                        <w:szCs w:val="16"/>
                        <w:lang w:eastAsia="en-US"/>
                      </w:rPr>
                    </w:pPr>
                    <w:r w:rsidRPr="00D52A5D">
                      <w:rPr>
                        <w:rFonts w:ascii="Verdana" w:eastAsia="Calibri" w:hAnsi="Verdana" w:cs="HelveticaNeue-Bold"/>
                        <w:sz w:val="16"/>
                        <w:szCs w:val="16"/>
                        <w:lang w:eastAsia="en-US"/>
                      </w:rPr>
                      <w:t>info</w:t>
                    </w:r>
                    <w:r w:rsidR="00DD77D9" w:rsidRPr="00D52A5D">
                      <w:rPr>
                        <w:rFonts w:ascii="Verdana" w:eastAsia="Calibri" w:hAnsi="Verdana" w:cs="HelveticaNeue-Bold"/>
                        <w:sz w:val="16"/>
                        <w:szCs w:val="16"/>
                        <w:lang w:eastAsia="en-US"/>
                      </w:rPr>
                      <w:t>@</w:t>
                    </w:r>
                    <w:r w:rsidRPr="00D52A5D">
                      <w:rPr>
                        <w:rFonts w:ascii="Verdana" w:eastAsia="Calibri" w:hAnsi="Verdana" w:cs="HelveticaNeue-Bold"/>
                        <w:sz w:val="16"/>
                        <w:szCs w:val="16"/>
                        <w:lang w:eastAsia="en-US"/>
                      </w:rPr>
                      <w:t>ruspan.su</w:t>
                    </w:r>
                  </w:p>
                  <w:p w14:paraId="3A9AC3EA" w14:textId="77777777" w:rsidR="000C786A" w:rsidRPr="00D52A5D" w:rsidRDefault="00DD77D9" w:rsidP="00643DDD">
                    <w:pPr>
                      <w:rPr>
                        <w:rFonts w:ascii="Verdana" w:eastAsia="Calibri" w:hAnsi="Verdana" w:cs="HelveticaNeue-Bold"/>
                        <w:sz w:val="16"/>
                        <w:szCs w:val="16"/>
                        <w:lang w:eastAsia="en-US"/>
                      </w:rPr>
                    </w:pPr>
                    <w:r w:rsidRPr="00D52A5D">
                      <w:rPr>
                        <w:rFonts w:ascii="Verdana" w:eastAsia="Calibri" w:hAnsi="Verdana" w:cs="HelveticaNeue-Bold"/>
                        <w:sz w:val="16"/>
                        <w:szCs w:val="16"/>
                        <w:lang w:eastAsia="en-US"/>
                      </w:rPr>
                      <w:t>www.</w:t>
                    </w:r>
                    <w:r w:rsidR="00A741DE" w:rsidRPr="00D52A5D">
                      <w:rPr>
                        <w:rFonts w:ascii="Verdana" w:eastAsia="Calibri" w:hAnsi="Verdana" w:cs="HelveticaNeue-Bold"/>
                        <w:sz w:val="16"/>
                        <w:szCs w:val="16"/>
                        <w:lang w:eastAsia="en-US"/>
                      </w:rPr>
                      <w:t>ruspan</w:t>
                    </w:r>
                    <w:r w:rsidRPr="00D52A5D">
                      <w:rPr>
                        <w:rFonts w:ascii="Verdana" w:eastAsia="Calibri" w:hAnsi="Verdana" w:cs="HelveticaNeue-Bold"/>
                        <w:sz w:val="16"/>
                        <w:szCs w:val="16"/>
                        <w:lang w:eastAsia="en-US"/>
                      </w:rPr>
                      <w:t>.</w:t>
                    </w:r>
                    <w:r w:rsidR="00A741DE" w:rsidRPr="00D52A5D">
                      <w:rPr>
                        <w:rFonts w:ascii="Verdana" w:eastAsia="Calibri" w:hAnsi="Verdana" w:cs="HelveticaNeue-Bold"/>
                        <w:sz w:val="16"/>
                        <w:szCs w:val="16"/>
                        <w:lang w:eastAsia="en-US"/>
                      </w:rPr>
                      <w:t>su</w:t>
                    </w:r>
                  </w:p>
                </w:txbxContent>
              </v:textbox>
            </v:shape>
          </w:pict>
        </mc:Fallback>
      </mc:AlternateContent>
    </w:r>
    <w:r w:rsidR="00D52A5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33B57425" wp14:editId="53358E3A">
              <wp:simplePos x="0" y="0"/>
              <wp:positionH relativeFrom="column">
                <wp:posOffset>3841115</wp:posOffset>
              </wp:positionH>
              <wp:positionV relativeFrom="paragraph">
                <wp:posOffset>536575</wp:posOffset>
              </wp:positionV>
              <wp:extent cx="1238250" cy="673100"/>
              <wp:effectExtent l="0" t="0" r="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0" cy="67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32AE9" w14:textId="77777777" w:rsidR="00EE3C8B" w:rsidRPr="00D52A5D" w:rsidRDefault="00DD77D9" w:rsidP="000C786A">
                          <w:pPr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en-US" w:eastAsia="en-US"/>
                            </w:rPr>
                          </w:pPr>
                          <w:r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en-US" w:eastAsia="en-US"/>
                            </w:rPr>
                            <w:t xml:space="preserve">+7 </w:t>
                          </w:r>
                          <w:r w:rsidR="00EE3C8B"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en-US" w:eastAsia="en-US"/>
                            </w:rPr>
                            <w:t>(800) 250</w:t>
                          </w:r>
                          <w:r w:rsidR="00A1773C"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en-US" w:eastAsia="en-US"/>
                            </w:rPr>
                            <w:t>-</w:t>
                          </w:r>
                          <w:r w:rsidR="00EE3C8B"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en-US" w:eastAsia="en-US"/>
                            </w:rPr>
                            <w:t>07</w:t>
                          </w:r>
                          <w:r w:rsidR="00A1773C"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en-US" w:eastAsia="en-US"/>
                            </w:rPr>
                            <w:t>-</w:t>
                          </w:r>
                          <w:r w:rsidR="00EE3C8B"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en-US" w:eastAsia="en-US"/>
                            </w:rPr>
                            <w:t>65</w:t>
                          </w:r>
                        </w:p>
                        <w:p w14:paraId="5252170B" w14:textId="77777777" w:rsidR="000C786A" w:rsidRPr="00D52A5D" w:rsidRDefault="00EE3C8B" w:rsidP="00A741DE">
                          <w:pPr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en-US" w:eastAsia="en-US"/>
                            </w:rPr>
                          </w:pPr>
                          <w:r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en-US" w:eastAsia="en-US"/>
                            </w:rPr>
                            <w:t xml:space="preserve">+7 </w:t>
                          </w:r>
                          <w:r w:rsidR="00DD77D9"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en-US" w:eastAsia="en-US"/>
                            </w:rPr>
                            <w:t>(812) 602-29-40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3B57425" id="Text Box 13" o:spid="_x0000_s1027" type="#_x0000_t202" style="position:absolute;margin-left:302.45pt;margin-top:42.25pt;width:97.5pt;height:5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" filled="f" stroked="f">
              <v:textbox>
                <w:txbxContent>
                  <w:p w14:paraId="58C32AE9" w14:textId="77777777" w:rsidR="00EE3C8B" w:rsidRPr="00D52A5D" w:rsidRDefault="00DD77D9" w:rsidP="000C786A">
                    <w:pPr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en-US" w:eastAsia="en-US"/>
                      </w:rPr>
                    </w:pPr>
                    <w:r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en-US" w:eastAsia="en-US"/>
                      </w:rPr>
                      <w:t xml:space="preserve">+7 </w:t>
                    </w:r>
                    <w:r w:rsidR="00EE3C8B"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en-US" w:eastAsia="en-US"/>
                      </w:rPr>
                      <w:t>(800) 250</w:t>
                    </w:r>
                    <w:r w:rsidR="00A1773C"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en-US" w:eastAsia="en-US"/>
                      </w:rPr>
                      <w:t>-</w:t>
                    </w:r>
                    <w:r w:rsidR="00EE3C8B"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en-US" w:eastAsia="en-US"/>
                      </w:rPr>
                      <w:t>07</w:t>
                    </w:r>
                    <w:r w:rsidR="00A1773C"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en-US" w:eastAsia="en-US"/>
                      </w:rPr>
                      <w:t>-</w:t>
                    </w:r>
                    <w:r w:rsidR="00EE3C8B"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en-US" w:eastAsia="en-US"/>
                      </w:rPr>
                      <w:t>65</w:t>
                    </w:r>
                  </w:p>
                  <w:p w14:paraId="5252170B" w14:textId="77777777" w:rsidR="000C786A" w:rsidRPr="00D52A5D" w:rsidRDefault="00EE3C8B" w:rsidP="00A741DE">
                    <w:pPr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en-US" w:eastAsia="en-US"/>
                      </w:rPr>
                    </w:pPr>
                    <w:r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en-US" w:eastAsia="en-US"/>
                      </w:rPr>
                      <w:t xml:space="preserve">+7 </w:t>
                    </w:r>
                    <w:r w:rsidR="00DD77D9"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en-US" w:eastAsia="en-US"/>
                      </w:rPr>
                      <w:t>(812) 602-29-40</w:t>
                    </w:r>
                  </w:p>
                </w:txbxContent>
              </v:textbox>
            </v:shape>
          </w:pict>
        </mc:Fallback>
      </mc:AlternateContent>
    </w:r>
    <w:r w:rsidR="00D52A5D">
      <w:rPr>
        <w:iCs/>
        <w:noProof/>
        <w:color w:val="000080"/>
        <w:sz w:val="17"/>
        <w:szCs w:val="17"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89E184B" wp14:editId="7A9E3C86">
              <wp:simplePos x="0" y="0"/>
              <wp:positionH relativeFrom="column">
                <wp:posOffset>1535430</wp:posOffset>
              </wp:positionH>
              <wp:positionV relativeFrom="paragraph">
                <wp:posOffset>536575</wp:posOffset>
              </wp:positionV>
              <wp:extent cx="1895475" cy="581660"/>
              <wp:effectExtent l="0" t="0" r="0" b="8890"/>
              <wp:wrapNone/>
              <wp:docPr id="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29A11" w14:textId="77777777" w:rsidR="00EA4139" w:rsidRPr="00D52A5D" w:rsidRDefault="00DD77D9" w:rsidP="00DD77D9">
                          <w:pPr>
                            <w:rPr>
                              <w:rFonts w:ascii="Verdana" w:eastAsia="Calibri" w:hAnsi="Verdana" w:cs="HelveticaNeue-Bold"/>
                              <w:sz w:val="16"/>
                              <w:szCs w:val="16"/>
                              <w:lang w:val="ru-RU" w:eastAsia="en-US"/>
                            </w:rPr>
                          </w:pPr>
                          <w:r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ru-RU" w:eastAsia="en-US"/>
                            </w:rPr>
                            <w:t>188302</w:t>
                          </w:r>
                          <w:r w:rsidR="0059595B"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ru-RU" w:eastAsia="en-US"/>
                            </w:rPr>
                            <w:t>,</w:t>
                          </w:r>
                          <w:r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ru-RU" w:eastAsia="en-US"/>
                            </w:rPr>
                            <w:t xml:space="preserve"> Ленинградская обл.</w:t>
                          </w:r>
                          <w:r w:rsidR="002C41D4"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ru-RU" w:eastAsia="en-US"/>
                            </w:rPr>
                            <w:t xml:space="preserve">, </w:t>
                          </w:r>
                          <w:r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ru-RU" w:eastAsia="en-US"/>
                            </w:rPr>
                            <w:t>Гатчинский р-н</w:t>
                          </w:r>
                          <w:r w:rsidR="0059595B"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ru-RU" w:eastAsia="en-US"/>
                            </w:rPr>
                            <w:t xml:space="preserve">, </w:t>
                          </w:r>
                          <w:r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ru-RU" w:eastAsia="en-US"/>
                            </w:rPr>
                            <w:t>д. Малые Колпаны</w:t>
                          </w:r>
                          <w:r w:rsidR="0059595B"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ru-RU" w:eastAsia="en-US"/>
                            </w:rPr>
                            <w:t xml:space="preserve">, </w:t>
                          </w:r>
                          <w:r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ru-RU" w:eastAsia="en-US"/>
                            </w:rPr>
                            <w:t>ул. Кооперативная</w:t>
                          </w:r>
                          <w:r w:rsidR="0059595B" w:rsidRPr="00D52A5D">
                            <w:rPr>
                              <w:rFonts w:ascii="Verdana" w:eastAsia="Calibri" w:hAnsi="Verdana" w:cs="HelveticaNeue-Bold"/>
                              <w:iCs/>
                              <w:sz w:val="16"/>
                              <w:szCs w:val="16"/>
                              <w:lang w:val="ru-RU" w:eastAsia="en-US"/>
                            </w:rPr>
                            <w:t xml:space="preserve"> 1А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9E184B" id="Text Box 11" o:spid="_x0000_s1029" type="#_x0000_t202" style="position:absolute;margin-left:120.9pt;margin-top:42.25pt;width:149.25pt;height:45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Sj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" filled="f" stroked="f">
              <v:textbox>
                <w:txbxContent>
                  <w:p w14:paraId="7C529A11" w14:textId="77777777" w:rsidR="00EA4139" w:rsidRPr="00D52A5D" w:rsidRDefault="00DD77D9" w:rsidP="00DD77D9">
                    <w:pPr>
                      <w:rPr>
                        <w:rFonts w:ascii="Verdana" w:eastAsia="Calibri" w:hAnsi="Verdana" w:cs="HelveticaNeue-Bold"/>
                        <w:sz w:val="16"/>
                        <w:szCs w:val="16"/>
                        <w:lang w:val="ru-RU" w:eastAsia="en-US"/>
                      </w:rPr>
                    </w:pPr>
                    <w:r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ru-RU" w:eastAsia="en-US"/>
                      </w:rPr>
                      <w:t>188302</w:t>
                    </w:r>
                    <w:r w:rsidR="0059595B"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ru-RU" w:eastAsia="en-US"/>
                      </w:rPr>
                      <w:t>,</w:t>
                    </w:r>
                    <w:r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ru-RU" w:eastAsia="en-US"/>
                      </w:rPr>
                      <w:t xml:space="preserve"> Ленинградская обл.</w:t>
                    </w:r>
                    <w:r w:rsidR="002C41D4"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ru-RU" w:eastAsia="en-US"/>
                      </w:rPr>
                      <w:t xml:space="preserve">, </w:t>
                    </w:r>
                    <w:r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ru-RU" w:eastAsia="en-US"/>
                      </w:rPr>
                      <w:t>Гатчинский р-н</w:t>
                    </w:r>
                    <w:r w:rsidR="0059595B"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ru-RU" w:eastAsia="en-US"/>
                      </w:rPr>
                      <w:t xml:space="preserve">, </w:t>
                    </w:r>
                    <w:r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ru-RU" w:eastAsia="en-US"/>
                      </w:rPr>
                      <w:t>д. Малые Колпаны</w:t>
                    </w:r>
                    <w:r w:rsidR="0059595B"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ru-RU" w:eastAsia="en-US"/>
                      </w:rPr>
                      <w:t xml:space="preserve">, </w:t>
                    </w:r>
                    <w:r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ru-RU" w:eastAsia="en-US"/>
                      </w:rPr>
                      <w:t>ул. Кооперативная</w:t>
                    </w:r>
                    <w:r w:rsidR="0059595B" w:rsidRPr="00D52A5D">
                      <w:rPr>
                        <w:rFonts w:ascii="Verdana" w:eastAsia="Calibri" w:hAnsi="Verdana" w:cs="HelveticaNeue-Bold"/>
                        <w:iCs/>
                        <w:sz w:val="16"/>
                        <w:szCs w:val="16"/>
                        <w:lang w:val="ru-RU" w:eastAsia="en-US"/>
                      </w:rPr>
                      <w:t xml:space="preserve"> 1А</w:t>
                    </w:r>
                  </w:p>
                </w:txbxContent>
              </v:textbox>
            </v:shape>
          </w:pict>
        </mc:Fallback>
      </mc:AlternateContent>
    </w:r>
    <w:r w:rsidR="009062D6">
      <w:rPr>
        <w:iCs/>
        <w:noProof/>
        <w:color w:val="000080"/>
        <w:sz w:val="17"/>
        <w:szCs w:val="17"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80FEC39" wp14:editId="15E64E41">
              <wp:simplePos x="0" y="0"/>
              <wp:positionH relativeFrom="column">
                <wp:posOffset>-182245</wp:posOffset>
              </wp:positionH>
              <wp:positionV relativeFrom="paragraph">
                <wp:posOffset>460375</wp:posOffset>
              </wp:positionV>
              <wp:extent cx="6840220" cy="0"/>
              <wp:effectExtent l="8255" t="12700" r="9525" b="6350"/>
              <wp:wrapNone/>
              <wp:docPr id="1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30321F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-14.35pt;margin-top:36.25pt;width:538.6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" strokeweight=".3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42911" w14:textId="77777777" w:rsidR="00731762" w:rsidRDefault="0073176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40D98" w14:textId="77777777" w:rsidR="008D07C9" w:rsidRDefault="008D07C9" w:rsidP="00657368">
      <w:r>
        <w:separator/>
      </w:r>
    </w:p>
  </w:footnote>
  <w:footnote w:type="continuationSeparator" w:id="0">
    <w:p w14:paraId="1B0BCB75" w14:textId="77777777" w:rsidR="008D07C9" w:rsidRDefault="008D07C9" w:rsidP="00657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279CD" w14:textId="77777777" w:rsidR="004A00A4" w:rsidRPr="00A0372F" w:rsidRDefault="008D07C9">
    <w:pPr>
      <w:pStyle w:val="a3"/>
      <w:rPr>
        <w:sz w:val="22"/>
        <w:szCs w:val="22"/>
      </w:rPr>
    </w:pPr>
    <w:r>
      <w:rPr>
        <w:noProof/>
        <w:sz w:val="22"/>
        <w:szCs w:val="22"/>
        <w:lang w:val="en-US" w:eastAsia="en-US"/>
      </w:rPr>
      <w:pict w14:anchorId="72EF53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style="position:absolute;margin-left:0;margin-top:0;width:453pt;height:270.55pt;z-index:-251660800;mso-position-horizontal:center;mso-position-horizontal-relative:margin;mso-position-vertical:center;mso-position-vertical-relative:margin" o:allowincell="f">
          <v:imagedata r:id="rId1" o:title="Lion_Corner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33B0B" w14:textId="77777777" w:rsidR="00974722" w:rsidRDefault="00974722" w:rsidP="009916F6">
    <w:pPr>
      <w:rPr>
        <w:rFonts w:ascii="Verdana" w:eastAsia="Calibri" w:hAnsi="Verdana" w:cs="HelveticaNeue-Bold"/>
        <w:b/>
        <w:bCs/>
        <w:sz w:val="16"/>
        <w:szCs w:val="16"/>
        <w:lang w:eastAsia="en-US"/>
      </w:rPr>
    </w:pPr>
  </w:p>
  <w:p w14:paraId="39CD0EE8" w14:textId="7EF17FD0" w:rsidR="004875AC" w:rsidRPr="009916F6" w:rsidRDefault="009916F6" w:rsidP="009916F6">
    <w:pPr>
      <w:rPr>
        <w:rFonts w:ascii="Verdana" w:eastAsia="Calibri" w:hAnsi="Verdana" w:cs="HelveticaNeue-Bold"/>
        <w:b/>
        <w:bCs/>
        <w:iCs/>
        <w:sz w:val="16"/>
        <w:szCs w:val="16"/>
        <w:lang w:eastAsia="en-US"/>
      </w:rPr>
    </w:pPr>
    <w:r w:rsidRPr="00D52A5D">
      <w:rPr>
        <w:rFonts w:ascii="Verdana" w:eastAsia="Calibri" w:hAnsi="Verdana" w:cs="HelveticaNeue-Bold"/>
        <w:b/>
        <w:bCs/>
        <w:sz w:val="16"/>
        <w:szCs w:val="16"/>
        <w:lang w:eastAsia="en-US"/>
      </w:rPr>
      <w:t>ООО «</w:t>
    </w:r>
    <w:r w:rsidR="00731762">
      <w:rPr>
        <w:rFonts w:ascii="Verdana" w:eastAsia="Calibri" w:hAnsi="Verdana" w:cs="HelveticaNeue-Bold"/>
        <w:b/>
        <w:bCs/>
        <w:sz w:val="16"/>
        <w:szCs w:val="16"/>
        <w:lang w:val="ru-RU" w:eastAsia="en-US"/>
      </w:rPr>
      <w:t>РП Гатчина</w:t>
    </w:r>
    <w:r w:rsidRPr="00D52A5D">
      <w:rPr>
        <w:rFonts w:ascii="Verdana" w:eastAsia="Calibri" w:hAnsi="Verdana" w:cs="HelveticaNeue-Bold"/>
        <w:b/>
        <w:bCs/>
        <w:sz w:val="16"/>
        <w:szCs w:val="16"/>
        <w:lang w:eastAsia="en-US"/>
      </w:rPr>
      <w:t>»</w:t>
    </w:r>
    <w:r w:rsidR="00867940">
      <w:rPr>
        <w:rFonts w:ascii="Arial" w:hAnsi="Arial" w:cs="Arial"/>
        <w:b/>
        <w:sz w:val="26"/>
        <w:szCs w:val="2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37757" w14:textId="77777777" w:rsidR="004A00A4" w:rsidRPr="00A0372F" w:rsidRDefault="008D07C9">
    <w:pPr>
      <w:pStyle w:val="a3"/>
      <w:rPr>
        <w:sz w:val="22"/>
        <w:szCs w:val="22"/>
      </w:rPr>
    </w:pPr>
    <w:r>
      <w:rPr>
        <w:noProof/>
        <w:sz w:val="22"/>
        <w:szCs w:val="22"/>
        <w:lang w:val="en-US" w:eastAsia="en-US"/>
      </w:rPr>
      <w:pict w14:anchorId="3F54DD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margin-left:0;margin-top:0;width:453pt;height:270.55pt;z-index:-251656704;mso-position-horizontal:center;mso-position-horizontal-relative:margin;mso-position-vertical:center;mso-position-vertical-relative:margin" o:allowincell="f">
          <v:imagedata r:id="rId1" o:title="Lion_Corner_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F0"/>
    <w:rsid w:val="000512D4"/>
    <w:rsid w:val="00066148"/>
    <w:rsid w:val="000C786A"/>
    <w:rsid w:val="000D17A9"/>
    <w:rsid w:val="000E0BAE"/>
    <w:rsid w:val="00127163"/>
    <w:rsid w:val="001519C6"/>
    <w:rsid w:val="001708E1"/>
    <w:rsid w:val="0017502E"/>
    <w:rsid w:val="00196CCA"/>
    <w:rsid w:val="001A2258"/>
    <w:rsid w:val="001F4206"/>
    <w:rsid w:val="001F72CC"/>
    <w:rsid w:val="00203E41"/>
    <w:rsid w:val="00232707"/>
    <w:rsid w:val="002B3E06"/>
    <w:rsid w:val="002C41D4"/>
    <w:rsid w:val="002E48ED"/>
    <w:rsid w:val="00303D6B"/>
    <w:rsid w:val="003431E3"/>
    <w:rsid w:val="00344331"/>
    <w:rsid w:val="00355164"/>
    <w:rsid w:val="003B3080"/>
    <w:rsid w:val="004413F0"/>
    <w:rsid w:val="00442485"/>
    <w:rsid w:val="00446063"/>
    <w:rsid w:val="00455D42"/>
    <w:rsid w:val="00462751"/>
    <w:rsid w:val="00470F73"/>
    <w:rsid w:val="00482420"/>
    <w:rsid w:val="004875AC"/>
    <w:rsid w:val="004939C0"/>
    <w:rsid w:val="004B2344"/>
    <w:rsid w:val="004C1688"/>
    <w:rsid w:val="004F532F"/>
    <w:rsid w:val="0058469E"/>
    <w:rsid w:val="0059595B"/>
    <w:rsid w:val="00601144"/>
    <w:rsid w:val="00643DDD"/>
    <w:rsid w:val="00657368"/>
    <w:rsid w:val="006640CD"/>
    <w:rsid w:val="006C522C"/>
    <w:rsid w:val="006D02C2"/>
    <w:rsid w:val="007269FC"/>
    <w:rsid w:val="00727EA6"/>
    <w:rsid w:val="00731762"/>
    <w:rsid w:val="00770E12"/>
    <w:rsid w:val="007A0982"/>
    <w:rsid w:val="007A7EFA"/>
    <w:rsid w:val="00804358"/>
    <w:rsid w:val="00856C90"/>
    <w:rsid w:val="00863AC9"/>
    <w:rsid w:val="0086665A"/>
    <w:rsid w:val="00867940"/>
    <w:rsid w:val="00875D4C"/>
    <w:rsid w:val="008968C4"/>
    <w:rsid w:val="008D07C9"/>
    <w:rsid w:val="008D5472"/>
    <w:rsid w:val="009062D6"/>
    <w:rsid w:val="00913C4E"/>
    <w:rsid w:val="009375E5"/>
    <w:rsid w:val="00974722"/>
    <w:rsid w:val="009916F6"/>
    <w:rsid w:val="009B5D5B"/>
    <w:rsid w:val="009E34F6"/>
    <w:rsid w:val="00A1773C"/>
    <w:rsid w:val="00A41088"/>
    <w:rsid w:val="00A437FA"/>
    <w:rsid w:val="00A67CAE"/>
    <w:rsid w:val="00A741DE"/>
    <w:rsid w:val="00AD38B8"/>
    <w:rsid w:val="00AF4A18"/>
    <w:rsid w:val="00AF5691"/>
    <w:rsid w:val="00B171BA"/>
    <w:rsid w:val="00B34489"/>
    <w:rsid w:val="00B66397"/>
    <w:rsid w:val="00BE3107"/>
    <w:rsid w:val="00BF3434"/>
    <w:rsid w:val="00C01B5D"/>
    <w:rsid w:val="00C819C1"/>
    <w:rsid w:val="00C96C2A"/>
    <w:rsid w:val="00CA6783"/>
    <w:rsid w:val="00CB43C8"/>
    <w:rsid w:val="00CC2EAD"/>
    <w:rsid w:val="00CC67A5"/>
    <w:rsid w:val="00CD1377"/>
    <w:rsid w:val="00CE2B17"/>
    <w:rsid w:val="00D05BB2"/>
    <w:rsid w:val="00D1394C"/>
    <w:rsid w:val="00D52A5D"/>
    <w:rsid w:val="00D66BC9"/>
    <w:rsid w:val="00DC06A6"/>
    <w:rsid w:val="00DC5495"/>
    <w:rsid w:val="00DD77D9"/>
    <w:rsid w:val="00DE295D"/>
    <w:rsid w:val="00E71DAC"/>
    <w:rsid w:val="00E74468"/>
    <w:rsid w:val="00EA4139"/>
    <w:rsid w:val="00EA44E7"/>
    <w:rsid w:val="00EA7AAD"/>
    <w:rsid w:val="00EB6820"/>
    <w:rsid w:val="00EE3C8B"/>
    <w:rsid w:val="00EF0465"/>
    <w:rsid w:val="00EF4B8A"/>
    <w:rsid w:val="00EF7029"/>
    <w:rsid w:val="00F07CF0"/>
    <w:rsid w:val="00F13D8C"/>
    <w:rsid w:val="00F322BF"/>
    <w:rsid w:val="00F50F94"/>
    <w:rsid w:val="00F6585E"/>
    <w:rsid w:val="00F70169"/>
    <w:rsid w:val="00F93DCC"/>
    <w:rsid w:val="00FA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08B119"/>
  <w15:docId w15:val="{726E43E0-A05B-4A09-8744-15114D58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7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D17A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rsid w:val="000D17A9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a5">
    <w:name w:val="Emphasis"/>
    <w:basedOn w:val="a0"/>
    <w:qFormat/>
    <w:rsid w:val="000D17A9"/>
    <w:rPr>
      <w:i/>
      <w:iCs/>
    </w:rPr>
  </w:style>
  <w:style w:type="character" w:styleId="a6">
    <w:name w:val="Hyperlink"/>
    <w:basedOn w:val="a0"/>
    <w:rsid w:val="000D17A9"/>
    <w:rPr>
      <w:color w:val="0000FF"/>
      <w:u w:val="single"/>
    </w:rPr>
  </w:style>
  <w:style w:type="paragraph" w:styleId="a7">
    <w:name w:val="Normal (Web)"/>
    <w:basedOn w:val="a"/>
    <w:rsid w:val="000D17A9"/>
    <w:pPr>
      <w:spacing w:before="100" w:beforeAutospacing="1" w:after="100" w:afterAutospacing="1"/>
    </w:pPr>
  </w:style>
  <w:style w:type="character" w:styleId="a8">
    <w:name w:val="Strong"/>
    <w:basedOn w:val="a0"/>
    <w:qFormat/>
    <w:rsid w:val="000D17A9"/>
    <w:rPr>
      <w:b/>
      <w:bCs/>
    </w:rPr>
  </w:style>
  <w:style w:type="paragraph" w:styleId="a9">
    <w:name w:val="Plain Text"/>
    <w:basedOn w:val="a"/>
    <w:link w:val="aa"/>
    <w:uiPriority w:val="99"/>
    <w:semiHidden/>
    <w:unhideWhenUsed/>
    <w:rsid w:val="0080435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semiHidden/>
    <w:rsid w:val="00804358"/>
    <w:rPr>
      <w:rFonts w:ascii="Consolas" w:hAnsi="Consolas"/>
      <w:sz w:val="21"/>
      <w:szCs w:val="21"/>
    </w:rPr>
  </w:style>
  <w:style w:type="paragraph" w:styleId="ab">
    <w:name w:val="endnote text"/>
    <w:basedOn w:val="a"/>
    <w:link w:val="ac"/>
    <w:uiPriority w:val="99"/>
    <w:semiHidden/>
    <w:unhideWhenUsed/>
    <w:rsid w:val="00AF5691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F569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ad">
    <w:name w:val="endnote reference"/>
    <w:basedOn w:val="a0"/>
    <w:uiPriority w:val="99"/>
    <w:semiHidden/>
    <w:unhideWhenUsed/>
    <w:rsid w:val="00AF5691"/>
    <w:rPr>
      <w:vertAlign w:val="superscript"/>
    </w:rPr>
  </w:style>
  <w:style w:type="paragraph" w:styleId="ae">
    <w:name w:val="footer"/>
    <w:basedOn w:val="a"/>
    <w:link w:val="af"/>
    <w:uiPriority w:val="99"/>
    <w:unhideWhenUsed/>
    <w:rsid w:val="004875AC"/>
    <w:pPr>
      <w:tabs>
        <w:tab w:val="center" w:pos="4536"/>
        <w:tab w:val="right" w:pos="9072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875A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f0">
    <w:name w:val="Balloon Text"/>
    <w:basedOn w:val="a"/>
    <w:link w:val="af1"/>
    <w:uiPriority w:val="99"/>
    <w:semiHidden/>
    <w:unhideWhenUsed/>
    <w:rsid w:val="004875A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875AC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apple-converted-space">
    <w:name w:val="apple-converted-space"/>
    <w:basedOn w:val="a0"/>
    <w:rsid w:val="00913C4E"/>
  </w:style>
  <w:style w:type="character" w:customStyle="1" w:styleId="skypepnhprintcontainer">
    <w:name w:val="skypepnhprintcontainer"/>
    <w:basedOn w:val="a0"/>
    <w:rsid w:val="00913C4E"/>
  </w:style>
  <w:style w:type="paragraph" w:styleId="af2">
    <w:name w:val="List Paragraph"/>
    <w:basedOn w:val="a"/>
    <w:uiPriority w:val="34"/>
    <w:qFormat/>
    <w:rsid w:val="00470F73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EA4139"/>
    <w:rPr>
      <w:color w:val="605E5C"/>
      <w:shd w:val="clear" w:color="auto" w:fill="E1DFDD"/>
    </w:rPr>
  </w:style>
  <w:style w:type="table" w:styleId="af3">
    <w:name w:val="Table Grid"/>
    <w:basedOn w:val="a1"/>
    <w:uiPriority w:val="59"/>
    <w:rsid w:val="00F6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ga.lyubushkina.RUSPAN\AppData\Local\Microsoft\Windows\INetCache\Content.Outlook\3CXZR5VK\&#1041;&#1083;&#1072;&#1085;&#1082;%20&#1086;&#1088;&#1075;&#1072;&#1085;&#1080;&#1079;&#1072;&#1094;&#1080;&#1080;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0D2C1-ACF6-46C1-9DAD-961CE5E3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организации</Template>
  <TotalTime>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Lyubushkina</dc:creator>
  <cp:lastModifiedBy>Oksana Lovakova</cp:lastModifiedBy>
  <cp:revision>4</cp:revision>
  <cp:lastPrinted>2020-07-03T12:26:00Z</cp:lastPrinted>
  <dcterms:created xsi:type="dcterms:W3CDTF">2022-06-20T09:51:00Z</dcterms:created>
  <dcterms:modified xsi:type="dcterms:W3CDTF">2023-03-28T06:15:00Z</dcterms:modified>
</cp:coreProperties>
</file>