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303" w:rsidRPr="00D64E77" w:rsidRDefault="00824303" w:rsidP="00237332">
      <w:pPr>
        <w:jc w:val="center"/>
        <w:rPr>
          <w:b/>
          <w:sz w:val="52"/>
          <w:szCs w:val="52"/>
        </w:rPr>
      </w:pPr>
      <w:r w:rsidRPr="00D64E77">
        <w:rPr>
          <w:b/>
          <w:sz w:val="52"/>
          <w:szCs w:val="52"/>
        </w:rPr>
        <w:t>ООО «ПОРТ»</w:t>
      </w:r>
    </w:p>
    <w:p w:rsidR="00824303" w:rsidRPr="00D31E66" w:rsidRDefault="00824303" w:rsidP="00237332">
      <w:pPr>
        <w:jc w:val="center"/>
        <w:rPr>
          <w:sz w:val="28"/>
          <w:szCs w:val="28"/>
        </w:rPr>
      </w:pPr>
      <w:r w:rsidRPr="00D31E66">
        <w:rPr>
          <w:sz w:val="28"/>
          <w:szCs w:val="28"/>
        </w:rPr>
        <w:t xml:space="preserve">ИНН/КПП </w:t>
      </w:r>
      <w:r w:rsidRPr="00D31E66">
        <w:rPr>
          <w:rFonts w:ascii="TimesNewRomanPSMT" w:hAnsi="TimesNewRomanPSMT" w:cs="TimesNewRomanPSMT"/>
        </w:rPr>
        <w:t>7811699167</w:t>
      </w:r>
      <w:r w:rsidRPr="00D31E66">
        <w:rPr>
          <w:sz w:val="28"/>
          <w:szCs w:val="28"/>
        </w:rPr>
        <w:t>/</w:t>
      </w:r>
      <w:r w:rsidRPr="00D31E66">
        <w:rPr>
          <w:rFonts w:ascii="TimesNewRomanPSMT" w:hAnsi="TimesNewRomanPSMT" w:cs="TimesNewRomanPSMT"/>
        </w:rPr>
        <w:t>781101001</w:t>
      </w:r>
    </w:p>
    <w:p w:rsidR="00824303" w:rsidRPr="00D64E77" w:rsidRDefault="00824303" w:rsidP="00237332">
      <w:pPr>
        <w:spacing w:line="240" w:lineRule="atLeast"/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ОГРН </w:t>
      </w:r>
      <w:r w:rsidRPr="00A63781">
        <w:rPr>
          <w:rFonts w:ascii="TimesNewRomanPSMT" w:hAnsi="TimesNewRomanPSMT" w:cs="TimesNewRomanPSMT"/>
          <w:b/>
        </w:rPr>
        <w:t>1187847181554</w:t>
      </w:r>
    </w:p>
    <w:p w:rsidR="00824303" w:rsidRDefault="00824303" w:rsidP="002373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Юр.адрес: </w:t>
      </w:r>
      <w:r w:rsidRPr="00D64E77">
        <w:rPr>
          <w:sz w:val="28"/>
          <w:szCs w:val="28"/>
        </w:rPr>
        <w:t xml:space="preserve">192174, Санкт-Петербург г, </w:t>
      </w:r>
    </w:p>
    <w:p w:rsidR="00824303" w:rsidRPr="00D64E77" w:rsidRDefault="00824303" w:rsidP="002373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D64E77">
        <w:rPr>
          <w:sz w:val="28"/>
          <w:szCs w:val="28"/>
        </w:rPr>
        <w:t>Александровской фермы пр-кт, дом № 23-Б, комната 5</w:t>
      </w:r>
    </w:p>
    <w:p w:rsidR="00824303" w:rsidRPr="00D64E77" w:rsidRDefault="00824303" w:rsidP="002373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Р/сч </w:t>
      </w:r>
      <w:r w:rsidRPr="00D64E77">
        <w:rPr>
          <w:sz w:val="28"/>
          <w:szCs w:val="28"/>
        </w:rPr>
        <w:t>40702810800400201491</w:t>
      </w:r>
    </w:p>
    <w:p w:rsidR="00824303" w:rsidRDefault="00824303" w:rsidP="00237332">
      <w:pPr>
        <w:jc w:val="center"/>
        <w:rPr>
          <w:sz w:val="28"/>
          <w:szCs w:val="28"/>
        </w:rPr>
      </w:pPr>
      <w:r>
        <w:rPr>
          <w:sz w:val="28"/>
          <w:szCs w:val="28"/>
        </w:rPr>
        <w:t>в ПАО Банк «АЛЕКСАНДРОВСКИЙ» г.Санкт-Петербург</w:t>
      </w:r>
    </w:p>
    <w:p w:rsidR="00824303" w:rsidRDefault="00824303" w:rsidP="00237332">
      <w:pPr>
        <w:jc w:val="center"/>
        <w:rPr>
          <w:sz w:val="28"/>
          <w:szCs w:val="28"/>
        </w:rPr>
      </w:pPr>
      <w:r>
        <w:rPr>
          <w:sz w:val="28"/>
          <w:szCs w:val="28"/>
        </w:rPr>
        <w:t>К/сч 30101810000000000755, БИК 044030755</w:t>
      </w:r>
    </w:p>
    <w:p w:rsidR="00824303" w:rsidRDefault="00824303" w:rsidP="00237332">
      <w:pPr>
        <w:jc w:val="center"/>
        <w:rPr>
          <w:sz w:val="28"/>
          <w:szCs w:val="28"/>
        </w:rPr>
      </w:pPr>
      <w:r>
        <w:rPr>
          <w:sz w:val="28"/>
          <w:szCs w:val="28"/>
        </w:rPr>
        <w:t>Тел. (812)362-02-02</w:t>
      </w:r>
    </w:p>
    <w:p w:rsidR="00824303" w:rsidRDefault="00824303" w:rsidP="00237332">
      <w:pPr>
        <w:jc w:val="center"/>
        <w:rPr>
          <w:sz w:val="28"/>
          <w:szCs w:val="28"/>
        </w:rPr>
      </w:pPr>
    </w:p>
    <w:p w:rsidR="00824303" w:rsidRDefault="00824303">
      <w:bookmarkStart w:id="0" w:name="_GoBack"/>
      <w:bookmarkEnd w:id="0"/>
    </w:p>
    <w:sectPr w:rsidR="00824303" w:rsidSect="006A1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7332"/>
    <w:rsid w:val="00237332"/>
    <w:rsid w:val="003A4744"/>
    <w:rsid w:val="004E0B55"/>
    <w:rsid w:val="006905CA"/>
    <w:rsid w:val="006A11D6"/>
    <w:rsid w:val="007B6BCD"/>
    <w:rsid w:val="008041E6"/>
    <w:rsid w:val="00824303"/>
    <w:rsid w:val="00827E17"/>
    <w:rsid w:val="00A63781"/>
    <w:rsid w:val="00CB5F08"/>
    <w:rsid w:val="00D31E66"/>
    <w:rsid w:val="00D64E77"/>
    <w:rsid w:val="00DF3B63"/>
    <w:rsid w:val="00E0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3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57</Words>
  <Characters>326</Characters>
  <Application>Microsoft Office Outlook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Microsoft Office</cp:lastModifiedBy>
  <cp:revision>4</cp:revision>
  <dcterms:created xsi:type="dcterms:W3CDTF">2018-07-27T10:18:00Z</dcterms:created>
  <dcterms:modified xsi:type="dcterms:W3CDTF">2019-12-25T06:20:00Z</dcterms:modified>
</cp:coreProperties>
</file>